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8298"/>
      </w:tblGrid>
      <w:tr w:rsidR="0000409B" w14:paraId="4281D3C0" w14:textId="77777777" w:rsidTr="0000409B">
        <w:trPr>
          <w:trHeight w:val="1070"/>
          <w:jc w:val="center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B64FFD" w14:textId="77777777" w:rsidR="0000409B" w:rsidRDefault="0000409B" w:rsidP="00C65973">
            <w:pPr>
              <w:ind w:left="720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9A547CB" wp14:editId="24BFDE76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10795</wp:posOffset>
                  </wp:positionV>
                  <wp:extent cx="647700" cy="581660"/>
                  <wp:effectExtent l="0" t="0" r="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81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7838F" w14:textId="77777777" w:rsidR="0000409B" w:rsidRDefault="0000409B" w:rsidP="00C65973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Rochester Institute of Technology</w:t>
            </w:r>
          </w:p>
          <w:p w14:paraId="7CEEFF74" w14:textId="77777777" w:rsidR="0000409B" w:rsidRDefault="0000409B" w:rsidP="00C65973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National Technical Institute for the Deaf</w:t>
            </w:r>
          </w:p>
          <w:p w14:paraId="77CB04BE" w14:textId="77777777" w:rsidR="0000409B" w:rsidRDefault="0000409B" w:rsidP="00C65973">
            <w:pPr>
              <w:tabs>
                <w:tab w:val="center" w:pos="3771"/>
                <w:tab w:val="left" w:pos="6570"/>
              </w:tabs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Information and Computing Studies Department</w:t>
            </w:r>
          </w:p>
        </w:tc>
      </w:tr>
    </w:tbl>
    <w:p w14:paraId="1133CC94" w14:textId="2C9D0CF8" w:rsidR="007D531B" w:rsidRPr="00BC7BDB" w:rsidRDefault="007D531B" w:rsidP="00BC7BDB">
      <w:pPr>
        <w:pStyle w:val="Heading1"/>
        <w:rPr>
          <w:szCs w:val="32"/>
        </w:rPr>
      </w:pPr>
      <w:r>
        <w:br/>
      </w:r>
      <w:r w:rsidR="00EED42D" w:rsidRPr="00BC7BDB">
        <w:rPr>
          <w:sz w:val="34"/>
        </w:rPr>
        <w:t>Website Development</w:t>
      </w:r>
      <w:r>
        <w:br/>
      </w:r>
      <w:r w:rsidR="00EED42D">
        <w:t xml:space="preserve">Homework </w:t>
      </w:r>
      <w:r w:rsidR="00EED42D" w:rsidRPr="00B72B8C">
        <w:rPr>
          <w:szCs w:val="32"/>
        </w:rPr>
        <w:t>#</w:t>
      </w:r>
      <w:r w:rsidR="002B3365">
        <w:rPr>
          <w:szCs w:val="32"/>
        </w:rPr>
        <w:t>7</w:t>
      </w:r>
      <w:r w:rsidR="00EED42D" w:rsidRPr="00B72B8C">
        <w:rPr>
          <w:szCs w:val="32"/>
        </w:rPr>
        <w:t xml:space="preserve"> – </w:t>
      </w:r>
      <w:r w:rsidR="002B3365">
        <w:rPr>
          <w:szCs w:val="32"/>
        </w:rPr>
        <w:t>More on Links, Layouts, and Mobile</w:t>
      </w:r>
      <w:r w:rsidR="00BC7BDB">
        <w:rPr>
          <w:szCs w:val="32"/>
        </w:rPr>
        <w:br/>
      </w:r>
      <w:r w:rsidR="10ED28B9" w:rsidRPr="00BC7BDB">
        <w:rPr>
          <w:bCs/>
          <w:sz w:val="30"/>
          <w:szCs w:val="28"/>
        </w:rPr>
        <w:t>Due:</w:t>
      </w:r>
      <w:r w:rsidR="00BC7BDB" w:rsidRPr="00BC7BDB">
        <w:rPr>
          <w:bCs/>
          <w:sz w:val="30"/>
          <w:szCs w:val="28"/>
        </w:rPr>
        <w:t xml:space="preserve"> </w:t>
      </w:r>
      <w:r w:rsidR="00943AD3">
        <w:rPr>
          <w:bCs/>
          <w:sz w:val="30"/>
          <w:szCs w:val="28"/>
        </w:rPr>
        <w:t>Tuesday, November 3, 2015</w:t>
      </w:r>
      <w:r w:rsidR="0000409B">
        <w:rPr>
          <w:bCs/>
          <w:sz w:val="30"/>
          <w:szCs w:val="28"/>
        </w:rPr>
        <w:t xml:space="preserve"> @ 11:59</w:t>
      </w:r>
      <w:r w:rsidR="10ED28B9" w:rsidRPr="00BC7BDB">
        <w:rPr>
          <w:bCs/>
          <w:sz w:val="30"/>
          <w:szCs w:val="28"/>
        </w:rPr>
        <w:t>pm</w:t>
      </w:r>
      <w:r w:rsidRPr="00990E21">
        <w:tab/>
      </w:r>
    </w:p>
    <w:p w14:paraId="57685172" w14:textId="77777777" w:rsidR="00540E6F" w:rsidRDefault="00540E6F" w:rsidP="00540E6F"/>
    <w:p w14:paraId="73F55EED" w14:textId="361F9298" w:rsidR="00540E6F" w:rsidRDefault="0000409B" w:rsidP="00540E6F">
      <w:r>
        <w:t xml:space="preserve">Please complete all your work using any text editor such as </w:t>
      </w:r>
      <w:r w:rsidR="00943AD3">
        <w:t>Adobe Brackets</w:t>
      </w:r>
      <w:r>
        <w:t xml:space="preserve">.  All of your HTML and CSS documents should be compressed into a file named </w:t>
      </w:r>
      <w:r w:rsidRPr="00EED42D">
        <w:rPr>
          <w:i/>
          <w:iCs/>
        </w:rPr>
        <w:t>yourlastname</w:t>
      </w:r>
      <w:r>
        <w:rPr>
          <w:i/>
          <w:iCs/>
        </w:rPr>
        <w:t>_</w:t>
      </w:r>
      <w:r>
        <w:t>HW0</w:t>
      </w:r>
      <w:r w:rsidR="003340C7">
        <w:t>7</w:t>
      </w:r>
      <w:r>
        <w:t xml:space="preserve">.zip.  </w:t>
      </w:r>
      <w:proofErr w:type="spellStart"/>
      <w:r w:rsidRPr="00EED42D">
        <w:rPr>
          <w:i/>
          <w:iCs/>
        </w:rPr>
        <w:t>Yourname</w:t>
      </w:r>
      <w:proofErr w:type="spellEnd"/>
      <w:r>
        <w:t xml:space="preserve"> should be your last name.  For example, a file might be called Campbell_HW07.zip.  Failure to do so will result in </w:t>
      </w:r>
      <w:proofErr w:type="gramStart"/>
      <w:r>
        <w:t>points</w:t>
      </w:r>
      <w:proofErr w:type="gramEnd"/>
      <w:r>
        <w:t xml:space="preserve"> deduction</w:t>
      </w:r>
    </w:p>
    <w:p w14:paraId="284073F4" w14:textId="77777777" w:rsidR="003340C7" w:rsidRDefault="003340C7" w:rsidP="00540E6F">
      <w:pPr>
        <w:pStyle w:val="Indent0"/>
        <w:spacing w:line="276" w:lineRule="auto"/>
        <w:rPr>
          <w:rFonts w:ascii="Arial" w:hAnsi="Arial" w:cs="Arial"/>
        </w:rPr>
      </w:pPr>
    </w:p>
    <w:p w14:paraId="193A1FF9" w14:textId="7D9720D3" w:rsidR="00540E6F" w:rsidRPr="00540E6F" w:rsidRDefault="003340C7" w:rsidP="00540E6F">
      <w:pPr>
        <w:pStyle w:val="Indent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Your work must be independent. </w:t>
      </w:r>
      <w:r w:rsidR="00540E6F">
        <w:rPr>
          <w:rFonts w:ascii="Arial" w:hAnsi="Arial" w:cs="Arial"/>
        </w:rPr>
        <w:t>You can ask tutors for assistance to general questions but only you may write down the answers that you have thought of and created.</w:t>
      </w:r>
    </w:p>
    <w:p w14:paraId="18E5281A" w14:textId="77777777" w:rsidR="00540E6F" w:rsidRPr="00540E6F" w:rsidRDefault="00540E6F" w:rsidP="00540E6F"/>
    <w:p w14:paraId="1663ECF8" w14:textId="5E5E2C2F" w:rsidR="00635259" w:rsidRDefault="00EED42D" w:rsidP="00540E6F">
      <w:pPr>
        <w:pStyle w:val="ListParagraph"/>
        <w:numPr>
          <w:ilvl w:val="0"/>
          <w:numId w:val="15"/>
        </w:numPr>
      </w:pPr>
      <w:r>
        <w:t xml:space="preserve">Complete the </w:t>
      </w:r>
      <w:r w:rsidRPr="00EED42D">
        <w:rPr>
          <w:b/>
          <w:bCs/>
        </w:rPr>
        <w:t>Pacific Trails Resort Case Study</w:t>
      </w:r>
      <w:r>
        <w:t xml:space="preserve"> on pag</w:t>
      </w:r>
      <w:bookmarkStart w:id="0" w:name="_GoBack"/>
      <w:bookmarkEnd w:id="0"/>
      <w:r>
        <w:t>e</w:t>
      </w:r>
      <w:r w:rsidR="00943AD3">
        <w:t>s</w:t>
      </w:r>
      <w:r>
        <w:t xml:space="preserve"> </w:t>
      </w:r>
      <w:r w:rsidR="00943AD3">
        <w:t>275-279</w:t>
      </w:r>
      <w:r>
        <w:t xml:space="preserve"> in Chapter </w:t>
      </w:r>
      <w:r w:rsidR="002B3365">
        <w:t>8</w:t>
      </w:r>
      <w:r>
        <w:t xml:space="preserve"> of your textbook.</w:t>
      </w:r>
      <w:r w:rsidR="00540E6F">
        <w:br/>
      </w:r>
    </w:p>
    <w:p w14:paraId="3648867E" w14:textId="6BC6ADA9" w:rsidR="00540E6F" w:rsidRDefault="00EED42D" w:rsidP="00540E6F">
      <w:pPr>
        <w:pStyle w:val="ListParagraph"/>
        <w:numPr>
          <w:ilvl w:val="0"/>
          <w:numId w:val="15"/>
        </w:numPr>
      </w:pPr>
      <w:r>
        <w:t xml:space="preserve">Complete the </w:t>
      </w:r>
      <w:proofErr w:type="spellStart"/>
      <w:r w:rsidR="00943AD3">
        <w:rPr>
          <w:b/>
          <w:bCs/>
        </w:rPr>
        <w:t>JavaJam</w:t>
      </w:r>
      <w:proofErr w:type="spellEnd"/>
      <w:r w:rsidR="00943AD3">
        <w:rPr>
          <w:b/>
          <w:bCs/>
        </w:rPr>
        <w:t xml:space="preserve"> Coffee House</w:t>
      </w:r>
      <w:r w:rsidRPr="00EED42D">
        <w:rPr>
          <w:b/>
          <w:bCs/>
        </w:rPr>
        <w:t xml:space="preserve"> Case Study </w:t>
      </w:r>
      <w:r>
        <w:t>on page</w:t>
      </w:r>
      <w:r w:rsidR="00943AD3">
        <w:t>s</w:t>
      </w:r>
      <w:r>
        <w:t xml:space="preserve"> </w:t>
      </w:r>
      <w:r w:rsidR="00943AD3">
        <w:t>280-283</w:t>
      </w:r>
      <w:r>
        <w:t xml:space="preserve"> in Chapter </w:t>
      </w:r>
      <w:r w:rsidR="002B3365">
        <w:t>8</w:t>
      </w:r>
      <w:r>
        <w:t xml:space="preserve"> of your textbook</w:t>
      </w:r>
      <w:r w:rsidR="00540E6F">
        <w:br/>
      </w:r>
    </w:p>
    <w:p w14:paraId="3EA6B424" w14:textId="77777777" w:rsidR="00CF0DC2" w:rsidRDefault="00CF0DC2" w:rsidP="00CF0DC2"/>
    <w:p w14:paraId="221AC981" w14:textId="0DE484C3" w:rsidR="00CF0DC2" w:rsidRPr="00CF0DC2" w:rsidRDefault="00CF0DC2" w:rsidP="00CF0DC2">
      <w:r>
        <w:t xml:space="preserve">Please submit your work in the </w:t>
      </w:r>
      <w:r w:rsidRPr="00EED42D">
        <w:rPr>
          <w:b/>
          <w:bCs/>
        </w:rPr>
        <w:t>Homework #</w:t>
      </w:r>
      <w:r w:rsidR="002B3365">
        <w:rPr>
          <w:b/>
          <w:bCs/>
        </w:rPr>
        <w:t>7</w:t>
      </w:r>
      <w:r>
        <w:t xml:space="preserve"> drop box in MyCourses when you have completed this assignment.  Earlier submissions are allowed.</w:t>
      </w:r>
    </w:p>
    <w:p w14:paraId="439BAD66" w14:textId="77777777" w:rsidR="00540E6F" w:rsidRDefault="00540E6F"/>
    <w:sectPr w:rsidR="00540E6F" w:rsidSect="007D531B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304A8" w14:textId="77777777" w:rsidR="00631109" w:rsidRDefault="00631109">
      <w:r>
        <w:separator/>
      </w:r>
    </w:p>
  </w:endnote>
  <w:endnote w:type="continuationSeparator" w:id="0">
    <w:p w14:paraId="6F02B1F8" w14:textId="77777777" w:rsidR="00631109" w:rsidRDefault="0063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DEB41" w14:textId="77777777" w:rsidR="008448B2" w:rsidRDefault="00540E6F">
    <w:pPr>
      <w:pStyle w:val="Footer"/>
    </w:pPr>
    <w:r>
      <w:t>NACA.172</w:t>
    </w:r>
    <w:r w:rsidR="008B2487">
      <w:tab/>
    </w:r>
    <w:r w:rsidR="002C2FC4">
      <w:rPr>
        <w:rStyle w:val="PageNumber"/>
      </w:rPr>
      <w:fldChar w:fldCharType="begin"/>
    </w:r>
    <w:r w:rsidR="008B2487">
      <w:rPr>
        <w:rStyle w:val="PageNumber"/>
      </w:rPr>
      <w:instrText xml:space="preserve"> PAGE </w:instrText>
    </w:r>
    <w:r w:rsidR="002C2FC4">
      <w:rPr>
        <w:rStyle w:val="PageNumber"/>
      </w:rPr>
      <w:fldChar w:fldCharType="separate"/>
    </w:r>
    <w:r w:rsidR="00943AD3">
      <w:rPr>
        <w:rStyle w:val="PageNumber"/>
        <w:noProof/>
      </w:rPr>
      <w:t>1</w:t>
    </w:r>
    <w:r w:rsidR="002C2FC4">
      <w:rPr>
        <w:rStyle w:val="PageNumber"/>
      </w:rPr>
      <w:fldChar w:fldCharType="end"/>
    </w:r>
    <w:r w:rsidR="008B2487">
      <w:rPr>
        <w:rStyle w:val="PageNumber"/>
      </w:rPr>
      <w:tab/>
    </w:r>
    <w:r w:rsidR="00303B9B">
      <w:rPr>
        <w:rStyle w:val="PageNumber"/>
      </w:rPr>
      <w:t>Website Development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07BF0" w14:textId="77777777" w:rsidR="00631109" w:rsidRDefault="00631109">
      <w:r>
        <w:separator/>
      </w:r>
    </w:p>
  </w:footnote>
  <w:footnote w:type="continuationSeparator" w:id="0">
    <w:p w14:paraId="199E50A8" w14:textId="77777777" w:rsidR="00631109" w:rsidRDefault="00631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A2C5B"/>
    <w:multiLevelType w:val="hybridMultilevel"/>
    <w:tmpl w:val="D52A6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50D61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364F4B"/>
    <w:multiLevelType w:val="multilevel"/>
    <w:tmpl w:val="04CA2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D0339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4D87643"/>
    <w:multiLevelType w:val="hybridMultilevel"/>
    <w:tmpl w:val="65B4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03C89"/>
    <w:multiLevelType w:val="hybridMultilevel"/>
    <w:tmpl w:val="C8749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54F19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CFC5DEC"/>
    <w:multiLevelType w:val="hybridMultilevel"/>
    <w:tmpl w:val="6B0E7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D233A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A053849"/>
    <w:multiLevelType w:val="multilevel"/>
    <w:tmpl w:val="1EC008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none"/>
      <w:lvlText w:val="%3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63916F95"/>
    <w:multiLevelType w:val="hybridMultilevel"/>
    <w:tmpl w:val="89C4B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E2138"/>
    <w:multiLevelType w:val="hybridMultilevel"/>
    <w:tmpl w:val="27C88992"/>
    <w:lvl w:ilvl="0" w:tplc="735AD4A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EE61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BEE1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706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F243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4051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C24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4A98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82F1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DF6095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6CC4045"/>
    <w:multiLevelType w:val="hybridMultilevel"/>
    <w:tmpl w:val="1E586BB4"/>
    <w:lvl w:ilvl="0" w:tplc="43B84C0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E0EB7"/>
    <w:multiLevelType w:val="hybridMultilevel"/>
    <w:tmpl w:val="6CD6D70E"/>
    <w:lvl w:ilvl="0" w:tplc="82602D7A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E5AFE4A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1DF230CE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CC405898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102E290C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3D1230F6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D60E591E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46162E76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C772128A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5"/>
  </w:num>
  <w:num w:numId="11">
    <w:abstractNumId w:val="0"/>
  </w:num>
  <w:num w:numId="12">
    <w:abstractNumId w:val="7"/>
  </w:num>
  <w:num w:numId="13">
    <w:abstractNumId w:val="10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96"/>
    <w:rsid w:val="0000409B"/>
    <w:rsid w:val="00077C14"/>
    <w:rsid w:val="00095560"/>
    <w:rsid w:val="000B3814"/>
    <w:rsid w:val="001724A5"/>
    <w:rsid w:val="00174DFC"/>
    <w:rsid w:val="001775A2"/>
    <w:rsid w:val="00202872"/>
    <w:rsid w:val="00240433"/>
    <w:rsid w:val="00243640"/>
    <w:rsid w:val="002A1981"/>
    <w:rsid w:val="002B3365"/>
    <w:rsid w:val="002B702E"/>
    <w:rsid w:val="002C2FC4"/>
    <w:rsid w:val="002C5E21"/>
    <w:rsid w:val="00303B9B"/>
    <w:rsid w:val="00307CEA"/>
    <w:rsid w:val="003340C7"/>
    <w:rsid w:val="00355346"/>
    <w:rsid w:val="003A0510"/>
    <w:rsid w:val="003B6CA9"/>
    <w:rsid w:val="003F4BAC"/>
    <w:rsid w:val="004056C9"/>
    <w:rsid w:val="004A7AA6"/>
    <w:rsid w:val="00526417"/>
    <w:rsid w:val="00540E6F"/>
    <w:rsid w:val="00590F3F"/>
    <w:rsid w:val="005E107E"/>
    <w:rsid w:val="005E2005"/>
    <w:rsid w:val="005F2AEF"/>
    <w:rsid w:val="00631109"/>
    <w:rsid w:val="00635259"/>
    <w:rsid w:val="006B475B"/>
    <w:rsid w:val="00710D62"/>
    <w:rsid w:val="00756A96"/>
    <w:rsid w:val="007D531B"/>
    <w:rsid w:val="008448B2"/>
    <w:rsid w:val="008B2487"/>
    <w:rsid w:val="0092092A"/>
    <w:rsid w:val="00943AD3"/>
    <w:rsid w:val="00944B21"/>
    <w:rsid w:val="0096402E"/>
    <w:rsid w:val="00976339"/>
    <w:rsid w:val="00990E21"/>
    <w:rsid w:val="009F4AD6"/>
    <w:rsid w:val="00A17CDB"/>
    <w:rsid w:val="00AA26CA"/>
    <w:rsid w:val="00AC1FF4"/>
    <w:rsid w:val="00B72B8C"/>
    <w:rsid w:val="00B75381"/>
    <w:rsid w:val="00BC7BDB"/>
    <w:rsid w:val="00C65095"/>
    <w:rsid w:val="00CF0DC2"/>
    <w:rsid w:val="00D37EB7"/>
    <w:rsid w:val="00D8424D"/>
    <w:rsid w:val="00DA327A"/>
    <w:rsid w:val="00DB2F78"/>
    <w:rsid w:val="00E22A84"/>
    <w:rsid w:val="00E7612F"/>
    <w:rsid w:val="00EED42D"/>
    <w:rsid w:val="00FC0042"/>
    <w:rsid w:val="00FE3F20"/>
    <w:rsid w:val="10E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3A3C0"/>
  <w15:docId w15:val="{60717428-B53B-4C36-B1C8-EB9E49B3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02E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96402E"/>
    <w:pPr>
      <w:keepNext/>
      <w:spacing w:before="240" w:after="60"/>
      <w:jc w:val="center"/>
      <w:outlineLvl w:val="0"/>
    </w:pPr>
    <w:rPr>
      <w:rFonts w:ascii="Helvetica" w:eastAsia="Times" w:hAnsi="Helvetica"/>
      <w:b/>
      <w:kern w:val="32"/>
      <w:sz w:val="32"/>
    </w:rPr>
  </w:style>
  <w:style w:type="paragraph" w:styleId="Heading2">
    <w:name w:val="heading 2"/>
    <w:basedOn w:val="Normal"/>
    <w:next w:val="Normal"/>
    <w:qFormat/>
    <w:rsid w:val="0096402E"/>
    <w:pPr>
      <w:keepNext/>
      <w:spacing w:before="240" w:after="60"/>
      <w:outlineLvl w:val="1"/>
    </w:pPr>
    <w:rPr>
      <w:rFonts w:eastAsia="Times"/>
      <w:b/>
      <w:sz w:val="28"/>
    </w:rPr>
  </w:style>
  <w:style w:type="paragraph" w:styleId="Heading3">
    <w:name w:val="heading 3"/>
    <w:basedOn w:val="Normal"/>
    <w:next w:val="Normal"/>
    <w:autoRedefine/>
    <w:qFormat/>
    <w:rsid w:val="0096402E"/>
    <w:pPr>
      <w:keepNext/>
      <w:spacing w:before="240" w:after="1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Normal">
    <w:name w:val="Lab Normal"/>
    <w:basedOn w:val="Normal"/>
    <w:rsid w:val="0096402E"/>
    <w:rPr>
      <w:rFonts w:ascii="Helvetica" w:eastAsia="Times" w:hAnsi="Helvetica"/>
      <w:sz w:val="20"/>
    </w:rPr>
  </w:style>
  <w:style w:type="paragraph" w:styleId="BodyText">
    <w:name w:val="Body Text"/>
    <w:basedOn w:val="Normal"/>
    <w:rsid w:val="0096402E"/>
    <w:pPr>
      <w:spacing w:after="120"/>
    </w:pPr>
  </w:style>
  <w:style w:type="paragraph" w:styleId="Header">
    <w:name w:val="header"/>
    <w:basedOn w:val="Normal"/>
    <w:rsid w:val="009640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40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02E"/>
  </w:style>
  <w:style w:type="paragraph" w:styleId="BodyText2">
    <w:name w:val="Body Text 2"/>
    <w:basedOn w:val="Normal"/>
    <w:rsid w:val="0096402E"/>
    <w:rPr>
      <w:color w:val="0000FF"/>
    </w:rPr>
  </w:style>
  <w:style w:type="paragraph" w:styleId="ListParagraph">
    <w:name w:val="List Paragraph"/>
    <w:basedOn w:val="Normal"/>
    <w:uiPriority w:val="34"/>
    <w:qFormat/>
    <w:rsid w:val="007D531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90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0F3F"/>
    <w:rPr>
      <w:rFonts w:ascii="Tahoma" w:hAnsi="Tahoma" w:cs="Tahoma"/>
      <w:sz w:val="16"/>
      <w:szCs w:val="16"/>
    </w:rPr>
  </w:style>
  <w:style w:type="paragraph" w:customStyle="1" w:styleId="Indent0">
    <w:name w:val="Indent 0"/>
    <w:basedOn w:val="Normal"/>
    <w:rsid w:val="00540E6F"/>
    <w:rPr>
      <w:rFonts w:ascii="Times" w:eastAsia="Times" w:hAnsi="Times"/>
    </w:rPr>
  </w:style>
  <w:style w:type="paragraph" w:customStyle="1" w:styleId="Indent1a">
    <w:name w:val="Indent 1a"/>
    <w:basedOn w:val="Normal"/>
    <w:rsid w:val="00540E6F"/>
    <w:pPr>
      <w:ind w:left="720" w:hanging="360"/>
    </w:pPr>
    <w:rPr>
      <w:rFonts w:eastAsia="Times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18A%20In-Class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218A In-Class Exercise.dot</Template>
  <TotalTime>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#6</vt:lpstr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#6</dc:title>
  <dc:subject>Binary Math</dc:subject>
  <dc:creator>Brian Trager;Chris Campbell</dc:creator>
  <cp:keywords>Website Development</cp:keywords>
  <cp:lastModifiedBy>Chris Campbell</cp:lastModifiedBy>
  <cp:revision>5</cp:revision>
  <dcterms:created xsi:type="dcterms:W3CDTF">2014-10-28T15:28:00Z</dcterms:created>
  <dcterms:modified xsi:type="dcterms:W3CDTF">2015-10-24T14:47:00Z</dcterms:modified>
</cp:coreProperties>
</file>