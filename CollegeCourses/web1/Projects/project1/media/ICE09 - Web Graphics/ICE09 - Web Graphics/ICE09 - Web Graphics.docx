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8295"/>
      </w:tblGrid>
      <w:tr w:rsidR="00515708" w:rsidTr="00C24129">
        <w:trPr>
          <w:trHeight w:val="107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15708" w:rsidRDefault="00515708" w:rsidP="00C24129">
            <w:pPr>
              <w:ind w:left="720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BE1D032" wp14:editId="60FCD51F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10795</wp:posOffset>
                  </wp:positionV>
                  <wp:extent cx="647700" cy="581660"/>
                  <wp:effectExtent l="0" t="0" r="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708" w:rsidRDefault="00515708" w:rsidP="00C24129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Rochester Institute of Technology</w:t>
            </w:r>
          </w:p>
          <w:p w:rsidR="00515708" w:rsidRDefault="00515708" w:rsidP="00C24129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National Technical Institute for the Deaf</w:t>
            </w:r>
          </w:p>
          <w:p w:rsidR="00515708" w:rsidRDefault="00515708" w:rsidP="00C24129">
            <w:pPr>
              <w:tabs>
                <w:tab w:val="center" w:pos="3771"/>
                <w:tab w:val="left" w:pos="6570"/>
              </w:tabs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Information and Computing Studies Department</w:t>
            </w:r>
          </w:p>
        </w:tc>
      </w:tr>
    </w:tbl>
    <w:p w:rsidR="005E2005" w:rsidRDefault="002B385D" w:rsidP="00515708">
      <w:pPr>
        <w:pStyle w:val="Heading1"/>
      </w:pPr>
      <w:r>
        <w:t>Website Development</w:t>
      </w:r>
    </w:p>
    <w:p w:rsidR="007D531B" w:rsidRPr="007D531B" w:rsidRDefault="0060536D" w:rsidP="005E2005">
      <w:pPr>
        <w:pStyle w:val="Heading1"/>
        <w:rPr>
          <w:b w:val="0"/>
          <w:sz w:val="28"/>
          <w:szCs w:val="28"/>
        </w:rPr>
      </w:pPr>
      <w:r>
        <w:t>In Class</w:t>
      </w:r>
      <w:r w:rsidR="007D531B">
        <w:t xml:space="preserve"> Exercise</w:t>
      </w:r>
      <w:r w:rsidR="005E2005">
        <w:t xml:space="preserve"> </w:t>
      </w:r>
      <w:r w:rsidR="002B385D">
        <w:rPr>
          <w:sz w:val="28"/>
          <w:szCs w:val="28"/>
        </w:rPr>
        <w:t>#</w:t>
      </w:r>
      <w:r w:rsidR="00A83C54">
        <w:rPr>
          <w:sz w:val="28"/>
          <w:szCs w:val="28"/>
        </w:rPr>
        <w:t>9</w:t>
      </w:r>
      <w:r w:rsidR="007D531B" w:rsidRPr="007D531B">
        <w:rPr>
          <w:sz w:val="28"/>
          <w:szCs w:val="28"/>
        </w:rPr>
        <w:t xml:space="preserve"> –</w:t>
      </w:r>
      <w:r w:rsidR="002B385D">
        <w:rPr>
          <w:sz w:val="28"/>
          <w:szCs w:val="28"/>
        </w:rPr>
        <w:t xml:space="preserve"> </w:t>
      </w:r>
      <w:r w:rsidR="00A83C54">
        <w:rPr>
          <w:sz w:val="28"/>
          <w:szCs w:val="28"/>
        </w:rPr>
        <w:t>Basic Styling with CSS3</w:t>
      </w:r>
    </w:p>
    <w:p w:rsidR="007D531B" w:rsidRPr="007D531B" w:rsidRDefault="007D531B">
      <w:pPr>
        <w:pStyle w:val="Heading2"/>
        <w:rPr>
          <w:i/>
          <w:sz w:val="24"/>
          <w:szCs w:val="24"/>
        </w:rPr>
      </w:pPr>
      <w:r w:rsidRPr="007D531B">
        <w:rPr>
          <w:i/>
          <w:sz w:val="24"/>
          <w:szCs w:val="24"/>
        </w:rPr>
        <w:t>Overview</w:t>
      </w:r>
    </w:p>
    <w:p w:rsidR="007D531B" w:rsidRPr="00FE3F20" w:rsidRDefault="007D531B" w:rsidP="007D531B">
      <w:r>
        <w:t xml:space="preserve">This exercise is designed to </w:t>
      </w:r>
      <w:r w:rsidR="00AC1FF4">
        <w:t>get</w:t>
      </w:r>
      <w:r>
        <w:t xml:space="preserve"> you </w:t>
      </w:r>
      <w:r w:rsidR="00AC1FF4">
        <w:t xml:space="preserve">familiar with </w:t>
      </w:r>
      <w:r w:rsidR="0060536D">
        <w:t>basic styling with CSS3</w:t>
      </w:r>
      <w:r>
        <w:t>.</w:t>
      </w:r>
      <w:r w:rsidR="00FE3F20">
        <w:t xml:space="preserve">  </w:t>
      </w:r>
      <w:r w:rsidR="00515708">
        <w:t>Upon completion, zip all your files and</w:t>
      </w:r>
      <w:r w:rsidR="0060536D">
        <w:t xml:space="preserve"> upload your zip folder to the IC</w:t>
      </w:r>
      <w:r w:rsidR="00515708">
        <w:t xml:space="preserve">E09 folder on MyCourses. </w:t>
      </w:r>
    </w:p>
    <w:p w:rsidR="00635259" w:rsidRDefault="007D0297" w:rsidP="007D0297">
      <w:pPr>
        <w:tabs>
          <w:tab w:val="left" w:pos="7700"/>
        </w:tabs>
      </w:pPr>
      <w:r>
        <w:tab/>
      </w:r>
    </w:p>
    <w:p w:rsidR="00365E61" w:rsidRPr="00415C5E" w:rsidRDefault="00AF4D21" w:rsidP="00365E61">
      <w:pPr>
        <w:rPr>
          <w:b/>
          <w:i/>
        </w:rPr>
      </w:pPr>
      <w:r>
        <w:rPr>
          <w:b/>
          <w:i/>
        </w:rPr>
        <w:t>Web Graphics</w:t>
      </w:r>
    </w:p>
    <w:p w:rsidR="00365E61" w:rsidRDefault="00365E61" w:rsidP="00365E61"/>
    <w:p w:rsidR="00C45B12" w:rsidRDefault="00C45B12" w:rsidP="00365E61">
      <w:pPr>
        <w:pStyle w:val="ListParagraph"/>
        <w:numPr>
          <w:ilvl w:val="0"/>
          <w:numId w:val="16"/>
        </w:numPr>
      </w:pPr>
      <w:r>
        <w:t xml:space="preserve">Download the </w:t>
      </w:r>
      <w:r w:rsidR="0060536D">
        <w:rPr>
          <w:b/>
        </w:rPr>
        <w:t>ICE</w:t>
      </w:r>
      <w:r>
        <w:rPr>
          <w:b/>
        </w:rPr>
        <w:t>0</w:t>
      </w:r>
      <w:r w:rsidR="00A83C54">
        <w:rPr>
          <w:b/>
        </w:rPr>
        <w:t>9</w:t>
      </w:r>
      <w:r>
        <w:rPr>
          <w:b/>
        </w:rPr>
        <w:t>.zip</w:t>
      </w:r>
      <w:r>
        <w:t xml:space="preserve"> file from MyCourses as you will need the files to complete the practice exercise.</w:t>
      </w:r>
      <w:r>
        <w:br/>
      </w:r>
    </w:p>
    <w:p w:rsidR="00C35825" w:rsidRPr="00C35825" w:rsidRDefault="00AF4D21" w:rsidP="0008137C">
      <w:pPr>
        <w:pStyle w:val="ListParagraph"/>
        <w:numPr>
          <w:ilvl w:val="0"/>
          <w:numId w:val="16"/>
        </w:numPr>
        <w:rPr>
          <w:u w:val="single"/>
        </w:rPr>
      </w:pPr>
      <w:r>
        <w:t>Complete Hands-On P</w:t>
      </w:r>
      <w:r w:rsidR="00C35825">
        <w:t xml:space="preserve">ractice </w:t>
      </w:r>
      <w:r>
        <w:t>5.</w:t>
      </w:r>
      <w:r w:rsidR="00A83C54">
        <w:t>5</w:t>
      </w:r>
      <w:r w:rsidR="00C35825">
        <w:t xml:space="preserve"> on page</w:t>
      </w:r>
      <w:r w:rsidR="0060536D">
        <w:t>s</w:t>
      </w:r>
      <w:r w:rsidR="00C35825">
        <w:t xml:space="preserve"> </w:t>
      </w:r>
      <w:r w:rsidR="0060536D">
        <w:t>154-155</w:t>
      </w:r>
      <w:r w:rsidR="00C35825">
        <w:t xml:space="preserve"> in your textbook</w:t>
      </w:r>
      <w:r w:rsidR="0008137C">
        <w:t>.</w:t>
      </w:r>
    </w:p>
    <w:p w:rsidR="00365E61" w:rsidRPr="00313BBB" w:rsidRDefault="00365E61" w:rsidP="00C35825">
      <w:pPr>
        <w:pStyle w:val="ListParagraph"/>
        <w:rPr>
          <w:u w:val="single"/>
        </w:rPr>
      </w:pPr>
    </w:p>
    <w:p w:rsidR="0060536D" w:rsidRDefault="00AF4D21" w:rsidP="0008137C">
      <w:pPr>
        <w:pStyle w:val="ListParagraph"/>
        <w:numPr>
          <w:ilvl w:val="0"/>
          <w:numId w:val="16"/>
        </w:numPr>
      </w:pPr>
      <w:r>
        <w:t>Complete Hands-On Practice 5.</w:t>
      </w:r>
      <w:r w:rsidR="00A83C54">
        <w:t>6</w:t>
      </w:r>
      <w:r>
        <w:t xml:space="preserve"> on page</w:t>
      </w:r>
      <w:r w:rsidR="0060536D">
        <w:t xml:space="preserve">s </w:t>
      </w:r>
      <w:r>
        <w:t>1</w:t>
      </w:r>
      <w:r w:rsidR="0060536D">
        <w:t>58-159</w:t>
      </w:r>
      <w:r>
        <w:t xml:space="preserve"> in your textbook.</w:t>
      </w:r>
    </w:p>
    <w:p w:rsidR="0060536D" w:rsidRDefault="0060536D" w:rsidP="0060536D">
      <w:pPr>
        <w:pStyle w:val="ListParagraph"/>
      </w:pPr>
    </w:p>
    <w:p w:rsidR="0060536D" w:rsidRDefault="0060536D" w:rsidP="0008137C">
      <w:pPr>
        <w:pStyle w:val="ListParagraph"/>
        <w:numPr>
          <w:ilvl w:val="0"/>
          <w:numId w:val="16"/>
        </w:numPr>
      </w:pPr>
      <w:r>
        <w:t>Complete Hands-On Practice 5.7 on page 161 in your textbook.</w:t>
      </w:r>
    </w:p>
    <w:p w:rsidR="0060536D" w:rsidRDefault="0060536D" w:rsidP="0060536D">
      <w:pPr>
        <w:pStyle w:val="ListParagraph"/>
      </w:pPr>
    </w:p>
    <w:p w:rsidR="00AF4D21" w:rsidRDefault="0060536D" w:rsidP="0008137C">
      <w:pPr>
        <w:pStyle w:val="ListParagraph"/>
        <w:numPr>
          <w:ilvl w:val="0"/>
          <w:numId w:val="16"/>
        </w:numPr>
      </w:pPr>
      <w:r>
        <w:t>Complete Hands-On Practice 5.8 on page 163 in your textbook.</w:t>
      </w:r>
      <w:r w:rsidR="00AF4D21">
        <w:br/>
      </w:r>
    </w:p>
    <w:p w:rsidR="0008137C" w:rsidRDefault="0008137C" w:rsidP="0008137C">
      <w:pPr>
        <w:pStyle w:val="ListParagraph"/>
        <w:numPr>
          <w:ilvl w:val="0"/>
          <w:numId w:val="16"/>
        </w:numPr>
      </w:pPr>
      <w:r>
        <w:t xml:space="preserve">Complete the exercise by validating your </w:t>
      </w:r>
      <w:r w:rsidR="00AF4D21">
        <w:t>HTML document.</w:t>
      </w:r>
    </w:p>
    <w:p w:rsidR="00A83C54" w:rsidRDefault="00A83C54" w:rsidP="00A83C54"/>
    <w:p w:rsidR="00A83C54" w:rsidRDefault="00A83C54" w:rsidP="00A83C54">
      <w:pPr>
        <w:rPr>
          <w:b/>
        </w:rPr>
      </w:pPr>
      <w:r>
        <w:rPr>
          <w:b/>
          <w:i/>
        </w:rPr>
        <w:t>Hands-On Exercise</w:t>
      </w:r>
    </w:p>
    <w:p w:rsidR="00A83C54" w:rsidRDefault="00A83C54" w:rsidP="00A83C54">
      <w:pPr>
        <w:rPr>
          <w:b/>
        </w:rPr>
      </w:pPr>
    </w:p>
    <w:p w:rsidR="00A83C54" w:rsidRPr="00A83C54" w:rsidRDefault="006C684E" w:rsidP="00A83C54">
      <w:pPr>
        <w:pStyle w:val="ListParagraph"/>
        <w:numPr>
          <w:ilvl w:val="0"/>
          <w:numId w:val="18"/>
        </w:numPr>
      </w:pPr>
      <w:r>
        <w:t xml:space="preserve">Complete </w:t>
      </w:r>
      <w:r w:rsidR="00A83C54">
        <w:t>Hands-On Exercise</w:t>
      </w:r>
      <w:r>
        <w:t xml:space="preserve"> #</w:t>
      </w:r>
      <w:r w:rsidR="0060536D">
        <w:t>7</w:t>
      </w:r>
      <w:r>
        <w:t xml:space="preserve"> on page</w:t>
      </w:r>
      <w:r w:rsidR="0060536D">
        <w:t>s</w:t>
      </w:r>
      <w:r>
        <w:t xml:space="preserve"> </w:t>
      </w:r>
      <w:r w:rsidR="0060536D">
        <w:t>167-168</w:t>
      </w:r>
      <w:r>
        <w:t>.</w:t>
      </w:r>
      <w:bookmarkStart w:id="0" w:name="_GoBack"/>
      <w:bookmarkEnd w:id="0"/>
    </w:p>
    <w:p w:rsidR="0008137C" w:rsidRDefault="0008137C" w:rsidP="00515708">
      <w:pPr>
        <w:ind w:left="360"/>
      </w:pPr>
    </w:p>
    <w:sectPr w:rsidR="0008137C" w:rsidSect="007D53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82A" w:rsidRDefault="0021282A">
      <w:r>
        <w:separator/>
      </w:r>
    </w:p>
  </w:endnote>
  <w:endnote w:type="continuationSeparator" w:id="0">
    <w:p w:rsidR="0021282A" w:rsidRDefault="0021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8B2" w:rsidRDefault="002B385D">
    <w:pPr>
      <w:pStyle w:val="Footer"/>
    </w:pPr>
    <w:r>
      <w:t>NACA.172</w:t>
    </w:r>
    <w:r w:rsidR="008B2487">
      <w:tab/>
    </w:r>
    <w:r w:rsidR="002C2FC4">
      <w:rPr>
        <w:rStyle w:val="PageNumber"/>
      </w:rPr>
      <w:fldChar w:fldCharType="begin"/>
    </w:r>
    <w:r w:rsidR="008B2487">
      <w:rPr>
        <w:rStyle w:val="PageNumber"/>
      </w:rPr>
      <w:instrText xml:space="preserve"> PAGE </w:instrText>
    </w:r>
    <w:r w:rsidR="002C2FC4">
      <w:rPr>
        <w:rStyle w:val="PageNumber"/>
      </w:rPr>
      <w:fldChar w:fldCharType="separate"/>
    </w:r>
    <w:r w:rsidR="0060536D">
      <w:rPr>
        <w:rStyle w:val="PageNumber"/>
        <w:noProof/>
      </w:rPr>
      <w:t>1</w:t>
    </w:r>
    <w:r w:rsidR="002C2FC4">
      <w:rPr>
        <w:rStyle w:val="PageNumber"/>
      </w:rPr>
      <w:fldChar w:fldCharType="end"/>
    </w:r>
    <w:r w:rsidR="008B2487">
      <w:rPr>
        <w:rStyle w:val="PageNumber"/>
      </w:rPr>
      <w:tab/>
    </w:r>
    <w:r>
      <w:rPr>
        <w:rStyle w:val="PageNumber"/>
      </w:rPr>
      <w:t>Website Development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82A" w:rsidRDefault="0021282A">
      <w:r>
        <w:separator/>
      </w:r>
    </w:p>
  </w:footnote>
  <w:footnote w:type="continuationSeparator" w:id="0">
    <w:p w:rsidR="0021282A" w:rsidRDefault="0021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2C5B"/>
    <w:multiLevelType w:val="hybridMultilevel"/>
    <w:tmpl w:val="D52A6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FD8"/>
    <w:multiLevelType w:val="hybridMultilevel"/>
    <w:tmpl w:val="AA866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2BB8"/>
    <w:multiLevelType w:val="hybridMultilevel"/>
    <w:tmpl w:val="EDC06AE8"/>
    <w:lvl w:ilvl="0" w:tplc="D73225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50D61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364F4B"/>
    <w:multiLevelType w:val="multilevel"/>
    <w:tmpl w:val="04CA2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5F32"/>
    <w:multiLevelType w:val="hybridMultilevel"/>
    <w:tmpl w:val="51F0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D033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D03C89"/>
    <w:multiLevelType w:val="hybridMultilevel"/>
    <w:tmpl w:val="C874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129C1"/>
    <w:multiLevelType w:val="hybridMultilevel"/>
    <w:tmpl w:val="0F10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4F19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FC5DEC"/>
    <w:multiLevelType w:val="hybridMultilevel"/>
    <w:tmpl w:val="6B0E7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D233A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A053849"/>
    <w:multiLevelType w:val="multilevel"/>
    <w:tmpl w:val="1EC008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none"/>
      <w:lvlText w:val="%3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3916F95"/>
    <w:multiLevelType w:val="hybridMultilevel"/>
    <w:tmpl w:val="89C4B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E2138"/>
    <w:multiLevelType w:val="hybridMultilevel"/>
    <w:tmpl w:val="27C88992"/>
    <w:lvl w:ilvl="0" w:tplc="735AD4A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EE61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BEE1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706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F243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4051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24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4A98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82F1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DF6095"/>
    <w:multiLevelType w:val="multilevel"/>
    <w:tmpl w:val="7BE0E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CC4045"/>
    <w:multiLevelType w:val="hybridMultilevel"/>
    <w:tmpl w:val="1E586BB4"/>
    <w:lvl w:ilvl="0" w:tplc="43B84C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E0EB7"/>
    <w:multiLevelType w:val="hybridMultilevel"/>
    <w:tmpl w:val="6CD6D70E"/>
    <w:lvl w:ilvl="0" w:tplc="82602D7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E5AFE4A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1DF230CE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CC405898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102E290C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3D1230F6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D60E591E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46162E76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C772128A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9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13"/>
  </w:num>
  <w:num w:numId="14">
    <w:abstractNumId w:val="16"/>
  </w:num>
  <w:num w:numId="15">
    <w:abstractNumId w:val="1"/>
  </w:num>
  <w:num w:numId="16">
    <w:abstractNumId w:val="2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96"/>
    <w:rsid w:val="00077C14"/>
    <w:rsid w:val="0008137C"/>
    <w:rsid w:val="00095560"/>
    <w:rsid w:val="001724A5"/>
    <w:rsid w:val="00174DFC"/>
    <w:rsid w:val="0019295D"/>
    <w:rsid w:val="001A00BE"/>
    <w:rsid w:val="001C7AB6"/>
    <w:rsid w:val="00202872"/>
    <w:rsid w:val="0021282A"/>
    <w:rsid w:val="00240433"/>
    <w:rsid w:val="002958A5"/>
    <w:rsid w:val="002A1981"/>
    <w:rsid w:val="002B385D"/>
    <w:rsid w:val="002B702E"/>
    <w:rsid w:val="002C2FC4"/>
    <w:rsid w:val="002C5E21"/>
    <w:rsid w:val="00304B2E"/>
    <w:rsid w:val="00307CEA"/>
    <w:rsid w:val="00354ED4"/>
    <w:rsid w:val="00355346"/>
    <w:rsid w:val="00365E61"/>
    <w:rsid w:val="003B6CA9"/>
    <w:rsid w:val="003F4BAC"/>
    <w:rsid w:val="004858FB"/>
    <w:rsid w:val="004E6DF2"/>
    <w:rsid w:val="00515708"/>
    <w:rsid w:val="00590F3F"/>
    <w:rsid w:val="005E107E"/>
    <w:rsid w:val="005E2005"/>
    <w:rsid w:val="005F2AEF"/>
    <w:rsid w:val="0060536D"/>
    <w:rsid w:val="00607503"/>
    <w:rsid w:val="00635259"/>
    <w:rsid w:val="006738FE"/>
    <w:rsid w:val="006B475B"/>
    <w:rsid w:val="006C2923"/>
    <w:rsid w:val="006C684E"/>
    <w:rsid w:val="006E5417"/>
    <w:rsid w:val="007156C8"/>
    <w:rsid w:val="00756A96"/>
    <w:rsid w:val="007D01B2"/>
    <w:rsid w:val="007D0297"/>
    <w:rsid w:val="007D531B"/>
    <w:rsid w:val="008448B2"/>
    <w:rsid w:val="0089679F"/>
    <w:rsid w:val="008A4AD2"/>
    <w:rsid w:val="008B2487"/>
    <w:rsid w:val="0092092A"/>
    <w:rsid w:val="009420B7"/>
    <w:rsid w:val="00944B21"/>
    <w:rsid w:val="00946E1C"/>
    <w:rsid w:val="0096402E"/>
    <w:rsid w:val="00976339"/>
    <w:rsid w:val="00976C21"/>
    <w:rsid w:val="009773F1"/>
    <w:rsid w:val="009A4923"/>
    <w:rsid w:val="009D4D52"/>
    <w:rsid w:val="009F3FB9"/>
    <w:rsid w:val="009F4AD6"/>
    <w:rsid w:val="00A313C2"/>
    <w:rsid w:val="00A83C54"/>
    <w:rsid w:val="00AA26CA"/>
    <w:rsid w:val="00AC1FF4"/>
    <w:rsid w:val="00AF4D21"/>
    <w:rsid w:val="00B57CCD"/>
    <w:rsid w:val="00B713A9"/>
    <w:rsid w:val="00B75381"/>
    <w:rsid w:val="00BD2F58"/>
    <w:rsid w:val="00BD5BBB"/>
    <w:rsid w:val="00C35825"/>
    <w:rsid w:val="00C36C64"/>
    <w:rsid w:val="00C45B12"/>
    <w:rsid w:val="00C60C37"/>
    <w:rsid w:val="00C65095"/>
    <w:rsid w:val="00CA05EC"/>
    <w:rsid w:val="00CC32AF"/>
    <w:rsid w:val="00CE2919"/>
    <w:rsid w:val="00CF6620"/>
    <w:rsid w:val="00D37EB7"/>
    <w:rsid w:val="00D8424D"/>
    <w:rsid w:val="00DA327A"/>
    <w:rsid w:val="00DB2F78"/>
    <w:rsid w:val="00E22A84"/>
    <w:rsid w:val="00E7612F"/>
    <w:rsid w:val="00EE5CAA"/>
    <w:rsid w:val="00FC0042"/>
    <w:rsid w:val="00FD3727"/>
    <w:rsid w:val="00FD772F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AE4652-64A8-497C-8BB8-CC461CC6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2E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6402E"/>
    <w:pPr>
      <w:keepNext/>
      <w:spacing w:before="240" w:after="60"/>
      <w:jc w:val="center"/>
      <w:outlineLvl w:val="0"/>
    </w:pPr>
    <w:rPr>
      <w:rFonts w:ascii="Helvetica" w:eastAsia="Times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96402E"/>
    <w:pPr>
      <w:keepNext/>
      <w:spacing w:before="240" w:after="60"/>
      <w:outlineLvl w:val="1"/>
    </w:pPr>
    <w:rPr>
      <w:rFonts w:eastAsia="Times"/>
      <w:b/>
      <w:sz w:val="28"/>
    </w:rPr>
  </w:style>
  <w:style w:type="paragraph" w:styleId="Heading3">
    <w:name w:val="heading 3"/>
    <w:basedOn w:val="Normal"/>
    <w:next w:val="Normal"/>
    <w:autoRedefine/>
    <w:qFormat/>
    <w:rsid w:val="0096402E"/>
    <w:pPr>
      <w:keepNext/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ormal">
    <w:name w:val="Lab Normal"/>
    <w:basedOn w:val="Normal"/>
    <w:rsid w:val="0096402E"/>
    <w:rPr>
      <w:rFonts w:ascii="Helvetica" w:eastAsia="Times" w:hAnsi="Helvetica"/>
      <w:sz w:val="20"/>
    </w:rPr>
  </w:style>
  <w:style w:type="paragraph" w:styleId="BodyText">
    <w:name w:val="Body Text"/>
    <w:basedOn w:val="Normal"/>
    <w:rsid w:val="0096402E"/>
    <w:pPr>
      <w:spacing w:after="120"/>
    </w:pPr>
  </w:style>
  <w:style w:type="paragraph" w:styleId="Header">
    <w:name w:val="header"/>
    <w:basedOn w:val="Normal"/>
    <w:rsid w:val="009640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40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02E"/>
  </w:style>
  <w:style w:type="paragraph" w:styleId="BodyText2">
    <w:name w:val="Body Text 2"/>
    <w:basedOn w:val="Normal"/>
    <w:rsid w:val="0096402E"/>
    <w:rPr>
      <w:color w:val="0000FF"/>
    </w:rPr>
  </w:style>
  <w:style w:type="paragraph" w:styleId="ListParagraph">
    <w:name w:val="List Paragraph"/>
    <w:basedOn w:val="Normal"/>
    <w:uiPriority w:val="34"/>
    <w:qFormat/>
    <w:rsid w:val="007D53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90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0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D2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18A%20In-Class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218A In-Class Exercise.dot</Template>
  <TotalTime>54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Exercise #9</vt:lpstr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Exercise #9</dc:title>
  <dc:subject>Binary Math</dc:subject>
  <dc:creator>Brian Trager;Chris Campbell</dc:creator>
  <cp:keywords>Website Development</cp:keywords>
  <cp:lastModifiedBy>Chris Campbell</cp:lastModifiedBy>
  <cp:revision>6</cp:revision>
  <cp:lastPrinted>2013-09-03T17:58:00Z</cp:lastPrinted>
  <dcterms:created xsi:type="dcterms:W3CDTF">2014-09-29T18:28:00Z</dcterms:created>
  <dcterms:modified xsi:type="dcterms:W3CDTF">2015-09-18T14:07:00Z</dcterms:modified>
</cp:coreProperties>
</file>